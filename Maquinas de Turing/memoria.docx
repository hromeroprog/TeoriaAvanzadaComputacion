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7B90" w14:textId="03C7B6FE" w:rsidR="003516CA" w:rsidRPr="000E310D" w:rsidRDefault="008D064A" w:rsidP="000E310D">
      <w:pPr>
        <w:rPr>
          <w:rFonts w:ascii="Avenir Next LT Pro" w:eastAsiaTheme="majorEastAsia" w:hAnsi="Avenir Next LT Pro" w:cstheme="majorBidi"/>
          <w:color w:val="404040" w:themeColor="text1" w:themeTint="BF"/>
          <w:sz w:val="32"/>
          <w:szCs w:val="32"/>
          <w:u w:val="single"/>
        </w:rPr>
      </w:pPr>
      <w:bookmarkStart w:id="0" w:name="_Toc55312433"/>
      <w:r>
        <w:rPr>
          <w:noProof/>
        </w:rPr>
        <w:drawing>
          <wp:anchor distT="0" distB="0" distL="114300" distR="114300" simplePos="0" relativeHeight="251658240" behindDoc="0" locked="0" layoutInCell="1" allowOverlap="1" wp14:anchorId="4B1C9DEA" wp14:editId="1F38D505">
            <wp:simplePos x="0" y="0"/>
            <wp:positionH relativeFrom="column">
              <wp:posOffset>-1103990</wp:posOffset>
            </wp:positionH>
            <wp:positionV relativeFrom="paragraph">
              <wp:posOffset>-915699</wp:posOffset>
            </wp:positionV>
            <wp:extent cx="7577593" cy="10705257"/>
            <wp:effectExtent l="0" t="0" r="444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59" cy="107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6CA">
        <w:br w:type="page"/>
      </w:r>
    </w:p>
    <w:p w14:paraId="17E83D26" w14:textId="77777777" w:rsidR="00927AD1" w:rsidRDefault="00893EF3" w:rsidP="00BE4B72">
      <w:pPr>
        <w:pStyle w:val="Ttulo5"/>
      </w:pPr>
      <w:r w:rsidRPr="00BE4B72">
        <w:lastRenderedPageBreak/>
        <w:t>CONTENIDO</w:t>
      </w:r>
      <w:r w:rsidR="003D49EC" w:rsidRPr="00BE4B72">
        <w:t xml:space="preserve"> DEL DOCUMENTO</w:t>
      </w:r>
      <w:bookmarkEnd w:id="0"/>
    </w:p>
    <w:p w14:paraId="437E9B9E" w14:textId="77777777" w:rsidR="005A28C0" w:rsidRDefault="00927AD1">
      <w:pPr>
        <w:pStyle w:val="TDC1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"1-1" \h \z \t "Título 2;2;Título 3;3;Título 4;4;Apartado;4" </w:instrText>
      </w:r>
      <w:r>
        <w:fldChar w:fldCharType="separate"/>
      </w:r>
      <w:hyperlink w:anchor="_Toc55313892" w:history="1">
        <w:r w:rsidR="005A28C0" w:rsidRPr="00A52855">
          <w:rPr>
            <w:rStyle w:val="Hipervnculo"/>
            <w:noProof/>
          </w:rPr>
          <w:t>SECCION 1</w:t>
        </w:r>
        <w:r w:rsidR="005A28C0">
          <w:rPr>
            <w:noProof/>
            <w:webHidden/>
          </w:rPr>
          <w:tab/>
        </w:r>
        <w:r w:rsidR="005A28C0">
          <w:rPr>
            <w:noProof/>
            <w:webHidden/>
          </w:rPr>
          <w:fldChar w:fldCharType="begin"/>
        </w:r>
        <w:r w:rsidR="005A28C0">
          <w:rPr>
            <w:noProof/>
            <w:webHidden/>
          </w:rPr>
          <w:instrText xml:space="preserve"> PAGEREF _Toc55313892 \h </w:instrText>
        </w:r>
        <w:r w:rsidR="005A28C0">
          <w:rPr>
            <w:noProof/>
            <w:webHidden/>
          </w:rPr>
        </w:r>
        <w:r w:rsidR="005A28C0">
          <w:rPr>
            <w:noProof/>
            <w:webHidden/>
          </w:rPr>
          <w:fldChar w:fldCharType="separate"/>
        </w:r>
        <w:r w:rsidR="005A28C0">
          <w:rPr>
            <w:noProof/>
            <w:webHidden/>
          </w:rPr>
          <w:t>3</w:t>
        </w:r>
        <w:r w:rsidR="005A28C0">
          <w:rPr>
            <w:noProof/>
            <w:webHidden/>
          </w:rPr>
          <w:fldChar w:fldCharType="end"/>
        </w:r>
      </w:hyperlink>
    </w:p>
    <w:p w14:paraId="6B24DACE" w14:textId="77777777" w:rsidR="005A28C0" w:rsidRDefault="00133B50">
      <w:pPr>
        <w:pStyle w:val="TDC2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55313893" w:history="1">
        <w:r w:rsidR="005A28C0" w:rsidRPr="00A52855">
          <w:rPr>
            <w:rStyle w:val="Hipervnculo"/>
            <w:noProof/>
          </w:rPr>
          <w:t>SECCION 1.1</w:t>
        </w:r>
        <w:r w:rsidR="005A28C0">
          <w:rPr>
            <w:noProof/>
            <w:webHidden/>
          </w:rPr>
          <w:tab/>
        </w:r>
        <w:r w:rsidR="005A28C0">
          <w:rPr>
            <w:noProof/>
            <w:webHidden/>
          </w:rPr>
          <w:fldChar w:fldCharType="begin"/>
        </w:r>
        <w:r w:rsidR="005A28C0">
          <w:rPr>
            <w:noProof/>
            <w:webHidden/>
          </w:rPr>
          <w:instrText xml:space="preserve"> PAGEREF _Toc55313893 \h </w:instrText>
        </w:r>
        <w:r w:rsidR="005A28C0">
          <w:rPr>
            <w:noProof/>
            <w:webHidden/>
          </w:rPr>
        </w:r>
        <w:r w:rsidR="005A28C0">
          <w:rPr>
            <w:noProof/>
            <w:webHidden/>
          </w:rPr>
          <w:fldChar w:fldCharType="separate"/>
        </w:r>
        <w:r w:rsidR="005A28C0">
          <w:rPr>
            <w:noProof/>
            <w:webHidden/>
          </w:rPr>
          <w:t>3</w:t>
        </w:r>
        <w:r w:rsidR="005A28C0">
          <w:rPr>
            <w:noProof/>
            <w:webHidden/>
          </w:rPr>
          <w:fldChar w:fldCharType="end"/>
        </w:r>
      </w:hyperlink>
    </w:p>
    <w:p w14:paraId="7FEB0BF1" w14:textId="77777777" w:rsidR="005A28C0" w:rsidRDefault="00133B50">
      <w:pPr>
        <w:pStyle w:val="TDC3"/>
        <w:tabs>
          <w:tab w:val="right" w:leader="dot" w:pos="892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s-ES"/>
        </w:rPr>
      </w:pPr>
      <w:hyperlink w:anchor="_Toc55313894" w:history="1">
        <w:r w:rsidR="005A28C0" w:rsidRPr="00A52855">
          <w:rPr>
            <w:rStyle w:val="Hipervnculo"/>
            <w:noProof/>
          </w:rPr>
          <w:t>SECCION 1.1.1</w:t>
        </w:r>
        <w:r w:rsidR="005A28C0">
          <w:rPr>
            <w:noProof/>
            <w:webHidden/>
          </w:rPr>
          <w:tab/>
        </w:r>
        <w:r w:rsidR="005A28C0">
          <w:rPr>
            <w:noProof/>
            <w:webHidden/>
          </w:rPr>
          <w:fldChar w:fldCharType="begin"/>
        </w:r>
        <w:r w:rsidR="005A28C0">
          <w:rPr>
            <w:noProof/>
            <w:webHidden/>
          </w:rPr>
          <w:instrText xml:space="preserve"> PAGEREF _Toc55313894 \h </w:instrText>
        </w:r>
        <w:r w:rsidR="005A28C0">
          <w:rPr>
            <w:noProof/>
            <w:webHidden/>
          </w:rPr>
        </w:r>
        <w:r w:rsidR="005A28C0">
          <w:rPr>
            <w:noProof/>
            <w:webHidden/>
          </w:rPr>
          <w:fldChar w:fldCharType="separate"/>
        </w:r>
        <w:r w:rsidR="005A28C0">
          <w:rPr>
            <w:noProof/>
            <w:webHidden/>
          </w:rPr>
          <w:t>3</w:t>
        </w:r>
        <w:r w:rsidR="005A28C0">
          <w:rPr>
            <w:noProof/>
            <w:webHidden/>
          </w:rPr>
          <w:fldChar w:fldCharType="end"/>
        </w:r>
      </w:hyperlink>
    </w:p>
    <w:p w14:paraId="7736072C" w14:textId="77777777" w:rsidR="005A28C0" w:rsidRDefault="00133B50">
      <w:pPr>
        <w:pStyle w:val="TDC4"/>
        <w:tabs>
          <w:tab w:val="right" w:leader="dot" w:pos="89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55313895" w:history="1">
        <w:r w:rsidR="005A28C0" w:rsidRPr="00A52855">
          <w:rPr>
            <w:rStyle w:val="Hipervnculo"/>
            <w:noProof/>
          </w:rPr>
          <w:t>APARTADO</w:t>
        </w:r>
        <w:r w:rsidR="005A28C0">
          <w:rPr>
            <w:noProof/>
            <w:webHidden/>
          </w:rPr>
          <w:tab/>
        </w:r>
        <w:r w:rsidR="005A28C0">
          <w:rPr>
            <w:noProof/>
            <w:webHidden/>
          </w:rPr>
          <w:fldChar w:fldCharType="begin"/>
        </w:r>
        <w:r w:rsidR="005A28C0">
          <w:rPr>
            <w:noProof/>
            <w:webHidden/>
          </w:rPr>
          <w:instrText xml:space="preserve"> PAGEREF _Toc55313895 \h </w:instrText>
        </w:r>
        <w:r w:rsidR="005A28C0">
          <w:rPr>
            <w:noProof/>
            <w:webHidden/>
          </w:rPr>
        </w:r>
        <w:r w:rsidR="005A28C0">
          <w:rPr>
            <w:noProof/>
            <w:webHidden/>
          </w:rPr>
          <w:fldChar w:fldCharType="separate"/>
        </w:r>
        <w:r w:rsidR="005A28C0">
          <w:rPr>
            <w:noProof/>
            <w:webHidden/>
          </w:rPr>
          <w:t>3</w:t>
        </w:r>
        <w:r w:rsidR="005A28C0">
          <w:rPr>
            <w:noProof/>
            <w:webHidden/>
          </w:rPr>
          <w:fldChar w:fldCharType="end"/>
        </w:r>
      </w:hyperlink>
    </w:p>
    <w:p w14:paraId="6EBE0F1A" w14:textId="77777777" w:rsidR="00927AD1" w:rsidRPr="00927AD1" w:rsidRDefault="00927AD1" w:rsidP="00927AD1">
      <w:r>
        <w:fldChar w:fldCharType="end"/>
      </w:r>
    </w:p>
    <w:p w14:paraId="0C565CD9" w14:textId="77777777" w:rsidR="003134A4" w:rsidRDefault="003134A4" w:rsidP="007837D3">
      <w:pPr>
        <w:pStyle w:val="Enunciado"/>
        <w:ind w:left="0"/>
        <w:rPr>
          <w:b/>
          <w:bCs/>
          <w:i w:val="0"/>
          <w:iCs w:val="0"/>
          <w:sz w:val="20"/>
          <w:szCs w:val="20"/>
        </w:rPr>
      </w:pPr>
    </w:p>
    <w:p w14:paraId="6834A2CF" w14:textId="77777777" w:rsidR="0042498B" w:rsidRDefault="0042498B">
      <w:pPr>
        <w:rPr>
          <w:rFonts w:ascii="Avenir Next LT Pro" w:eastAsiaTheme="majorEastAsia" w:hAnsi="Avenir Next LT Pro" w:cstheme="majorBidi"/>
          <w:color w:val="404040" w:themeColor="text1" w:themeTint="BF"/>
          <w:spacing w:val="30"/>
          <w:sz w:val="36"/>
          <w:szCs w:val="36"/>
          <w:u w:val="single" w:color="7F7F7F" w:themeColor="text1" w:themeTint="80"/>
        </w:rPr>
      </w:pPr>
      <w:bookmarkStart w:id="1" w:name="_Toc55311065"/>
      <w:bookmarkStart w:id="2" w:name="_Toc55311449"/>
      <w:bookmarkStart w:id="3" w:name="_Toc55312434"/>
      <w:r>
        <w:br w:type="page"/>
      </w:r>
    </w:p>
    <w:bookmarkEnd w:id="1"/>
    <w:bookmarkEnd w:id="2"/>
    <w:bookmarkEnd w:id="3"/>
    <w:p w14:paraId="4656BEF5" w14:textId="65698EF4" w:rsidR="00527F36" w:rsidRDefault="00DD1983" w:rsidP="00DD1983">
      <w:pPr>
        <w:pStyle w:val="Ttulo1"/>
        <w:numPr>
          <w:ilvl w:val="0"/>
          <w:numId w:val="2"/>
        </w:numPr>
      </w:pPr>
      <w:r>
        <w:lastRenderedPageBreak/>
        <w:t>PALÍNDROMOS</w:t>
      </w:r>
    </w:p>
    <w:p w14:paraId="1D9E1756" w14:textId="77777777" w:rsidR="00DD1983" w:rsidRPr="00DD1983" w:rsidRDefault="00DD1983" w:rsidP="00DD1983"/>
    <w:p w14:paraId="08E89C17" w14:textId="640D8CFD" w:rsidR="006735B5" w:rsidRDefault="006735B5" w:rsidP="006735B5"/>
    <w:p w14:paraId="078AA1F0" w14:textId="448483D1" w:rsidR="00650E1E" w:rsidRDefault="00DD1983" w:rsidP="00DD1983">
      <w:pPr>
        <w:pStyle w:val="Ttulo2"/>
        <w:numPr>
          <w:ilvl w:val="0"/>
          <w:numId w:val="4"/>
        </w:numPr>
      </w:pPr>
      <w:r>
        <w:t>MT Determinista de 1 cinta</w:t>
      </w:r>
    </w:p>
    <w:p w14:paraId="1C8134B2" w14:textId="77777777" w:rsidR="00DD1983" w:rsidRDefault="00DD1983" w:rsidP="00DD1983">
      <w:pPr>
        <w:pStyle w:val="Ttulo3"/>
        <w:ind w:left="720"/>
      </w:pPr>
    </w:p>
    <w:p w14:paraId="0F5F7B4F" w14:textId="23CF4604" w:rsidR="00DD1983" w:rsidRDefault="00DD1983" w:rsidP="00DD1983">
      <w:pPr>
        <w:pStyle w:val="Ttulo3"/>
        <w:ind w:left="720"/>
      </w:pPr>
      <w:r>
        <w:t>Implementación</w:t>
      </w:r>
    </w:p>
    <w:p w14:paraId="7A67506E" w14:textId="77777777" w:rsidR="00DD1983" w:rsidRDefault="00DD1983" w:rsidP="00DD1983">
      <w:pPr>
        <w:keepNext/>
        <w:jc w:val="center"/>
      </w:pPr>
      <w:r>
        <w:rPr>
          <w:noProof/>
        </w:rPr>
        <w:drawing>
          <wp:inline distT="0" distB="0" distL="0" distR="0" wp14:anchorId="40BD02FE" wp14:editId="131769DF">
            <wp:extent cx="4320000" cy="3790800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C784" w14:textId="684234FC" w:rsidR="00DD1983" w:rsidRDefault="00DD1983" w:rsidP="00DD198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</w:p>
    <w:p w14:paraId="665E1A52" w14:textId="6304AB54" w:rsidR="00DD1983" w:rsidRDefault="00DD1983" w:rsidP="00DD1983">
      <w:pPr>
        <w:pStyle w:val="Ttulo3"/>
      </w:pPr>
      <w:r>
        <w:tab/>
        <w:t>Análisis</w:t>
      </w:r>
    </w:p>
    <w:p w14:paraId="452DA981" w14:textId="77777777" w:rsidR="00DD1983" w:rsidRPr="00DD1983" w:rsidRDefault="00DD1983" w:rsidP="00DD1983"/>
    <w:p w14:paraId="5F97D59A" w14:textId="77777777" w:rsidR="00DD1983" w:rsidRPr="00DD1983" w:rsidRDefault="00DD1983" w:rsidP="00DD1983"/>
    <w:p w14:paraId="24D52498" w14:textId="77777777" w:rsidR="00DD1983" w:rsidRPr="00DD1983" w:rsidRDefault="00DD1983" w:rsidP="00DD1983"/>
    <w:sectPr w:rsidR="00DD1983" w:rsidRPr="00DD1983" w:rsidSect="000E310D">
      <w:headerReference w:type="default" r:id="rId14"/>
      <w:footerReference w:type="default" r:id="rId15"/>
      <w:headerReference w:type="first" r:id="rId16"/>
      <w:pgSz w:w="11906" w:h="16838"/>
      <w:pgMar w:top="1417" w:right="1274" w:bottom="1417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981B" w14:textId="77777777" w:rsidR="00133B50" w:rsidRDefault="00133B50" w:rsidP="001D0DEF">
      <w:pPr>
        <w:spacing w:after="0" w:line="240" w:lineRule="auto"/>
      </w:pPr>
      <w:r>
        <w:separator/>
      </w:r>
    </w:p>
  </w:endnote>
  <w:endnote w:type="continuationSeparator" w:id="0">
    <w:p w14:paraId="6BB6519F" w14:textId="77777777" w:rsidR="00133B50" w:rsidRDefault="00133B50" w:rsidP="001D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186287"/>
      <w:docPartObj>
        <w:docPartGallery w:val="Page Numbers (Bottom of Page)"/>
        <w:docPartUnique/>
      </w:docPartObj>
    </w:sdtPr>
    <w:sdtEndPr>
      <w:rPr>
        <w:rFonts w:ascii="Avenir Next LT Pro Light" w:hAnsi="Avenir Next LT Pro Light"/>
      </w:rPr>
    </w:sdtEndPr>
    <w:sdtContent>
      <w:p w14:paraId="0701DB86" w14:textId="77777777" w:rsidR="00AE17AE" w:rsidRPr="00AE17AE" w:rsidRDefault="00140A4D" w:rsidP="00140A4D">
        <w:pPr>
          <w:pStyle w:val="Piedepgina"/>
          <w:tabs>
            <w:tab w:val="clear" w:pos="8504"/>
            <w:tab w:val="right" w:pos="9781"/>
          </w:tabs>
          <w:ind w:left="-1418" w:right="-850"/>
          <w:jc w:val="center"/>
          <w:rPr>
            <w:rFonts w:ascii="Avenir Next LT Pro Light" w:hAnsi="Avenir Next LT Pro Light"/>
          </w:rPr>
        </w:pPr>
        <w:r>
          <w:rPr>
            <w:rFonts w:ascii="Avenir Next LT Pro Light" w:hAnsi="Avenir Next LT Pro Light"/>
            <w:noProof/>
          </w:rPr>
          <mc:AlternateContent>
            <mc:Choice Requires="wps">
              <w:drawing>
                <wp:anchor distT="0" distB="0" distL="114300" distR="114300" simplePos="0" relativeHeight="251658752" behindDoc="1" locked="0" layoutInCell="1" allowOverlap="1" wp14:anchorId="3437310E" wp14:editId="4461C312">
                  <wp:simplePos x="0" y="0"/>
                  <wp:positionH relativeFrom="column">
                    <wp:posOffset>-1280160</wp:posOffset>
                  </wp:positionH>
                  <wp:positionV relativeFrom="paragraph">
                    <wp:posOffset>-84455</wp:posOffset>
                  </wp:positionV>
                  <wp:extent cx="7829550" cy="685800"/>
                  <wp:effectExtent l="0" t="0" r="19050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2955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E197323" id="Rectángulo 2" o:spid="_x0000_s1026" style="position:absolute;margin-left:-100.8pt;margin-top:-6.65pt;width:616.5pt;height:5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" fillcolor="#f2f2f2 [3052]" strokecolor="black [3213]" strokeweight="1.5pt"/>
              </w:pict>
            </mc:Fallback>
          </mc:AlternateContent>
        </w:r>
        <w:r w:rsidR="00AE17AE" w:rsidRPr="00AE17AE">
          <w:rPr>
            <w:rFonts w:ascii="Avenir Next LT Pro Light" w:hAnsi="Avenir Next LT Pro Light"/>
          </w:rPr>
          <w:fldChar w:fldCharType="begin"/>
        </w:r>
        <w:r w:rsidR="00AE17AE" w:rsidRPr="00AE17AE">
          <w:rPr>
            <w:rFonts w:ascii="Avenir Next LT Pro Light" w:hAnsi="Avenir Next LT Pro Light"/>
          </w:rPr>
          <w:instrText>PAGE   \* MERGEFORMAT</w:instrText>
        </w:r>
        <w:r w:rsidR="00AE17AE" w:rsidRPr="00AE17AE">
          <w:rPr>
            <w:rFonts w:ascii="Avenir Next LT Pro Light" w:hAnsi="Avenir Next LT Pro Light"/>
          </w:rPr>
          <w:fldChar w:fldCharType="separate"/>
        </w:r>
        <w:r w:rsidR="00AE17AE" w:rsidRPr="00AE17AE">
          <w:rPr>
            <w:rFonts w:ascii="Avenir Next LT Pro Light" w:hAnsi="Avenir Next LT Pro Light"/>
          </w:rPr>
          <w:t>2</w:t>
        </w:r>
        <w:r w:rsidR="00AE17AE" w:rsidRPr="00AE17AE">
          <w:rPr>
            <w:rFonts w:ascii="Avenir Next LT Pro Light" w:hAnsi="Avenir Next LT Pro Light"/>
          </w:rPr>
          <w:fldChar w:fldCharType="end"/>
        </w:r>
      </w:p>
    </w:sdtContent>
  </w:sdt>
  <w:p w14:paraId="6D4F49AA" w14:textId="77777777" w:rsidR="00AE17AE" w:rsidRDefault="00AE17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8C309" w14:textId="77777777" w:rsidR="00133B50" w:rsidRDefault="00133B50" w:rsidP="001D0DEF">
      <w:pPr>
        <w:spacing w:after="0" w:line="240" w:lineRule="auto"/>
      </w:pPr>
      <w:r>
        <w:separator/>
      </w:r>
    </w:p>
  </w:footnote>
  <w:footnote w:type="continuationSeparator" w:id="0">
    <w:p w14:paraId="554A1E07" w14:textId="77777777" w:rsidR="00133B50" w:rsidRDefault="00133B50" w:rsidP="001D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0242" w14:textId="40D471FC" w:rsidR="00C27171" w:rsidRPr="000E310D" w:rsidRDefault="00AE17AE" w:rsidP="000E310D">
    <w:pPr>
      <w:pStyle w:val="Encabezado"/>
      <w:tabs>
        <w:tab w:val="clear" w:pos="8504"/>
        <w:tab w:val="right" w:pos="9923"/>
      </w:tabs>
      <w:ind w:left="-1418" w:right="-992"/>
      <w:rPr>
        <w:rFonts w:ascii="Avenir Next LT Pro Light" w:hAnsi="Avenir Next LT Pro Light"/>
        <w:sz w:val="18"/>
        <w:szCs w:val="18"/>
      </w:rPr>
    </w:pPr>
    <w:r>
      <w:rPr>
        <w:rFonts w:ascii="Avenir Next LT Pro Light" w:hAnsi="Avenir Next LT Pro Light"/>
      </w:rPr>
      <w:tab/>
      <w:t xml:space="preserve">   </w:t>
    </w:r>
    <w:r w:rsidR="008E4108">
      <w:rPr>
        <w:rFonts w:ascii="Avenir Next LT Pro Light" w:hAnsi="Avenir Next LT Pro Light"/>
      </w:rPr>
      <w:tab/>
    </w:r>
    <w:r w:rsidR="008E4108">
      <w:rPr>
        <w:rFonts w:ascii="Avenir Next LT Pro Light" w:hAnsi="Avenir Next LT Pro Light"/>
      </w:rPr>
      <w:tab/>
    </w:r>
    <w:r w:rsidR="000E310D" w:rsidRPr="000E310D">
      <w:rPr>
        <w:rFonts w:ascii="Avenir Next LT Pro Light" w:hAnsi="Avenir Next LT Pro Light"/>
        <w:b/>
        <w:bCs/>
        <w:caps/>
        <w:spacing w:val="40"/>
        <w:sz w:val="18"/>
        <w:szCs w:val="18"/>
      </w:rPr>
      <w:t>teoría avanzada de computación</w:t>
    </w:r>
    <w:r w:rsidR="002A0B85" w:rsidRPr="000E310D">
      <w:rPr>
        <w:rFonts w:ascii="Avenir Next LT Pro Light" w:hAnsi="Avenir Next LT Pro Light"/>
        <w:b/>
        <w:bCs/>
        <w:caps/>
        <w:spacing w:val="40"/>
        <w:sz w:val="18"/>
        <w:szCs w:val="18"/>
      </w:rPr>
      <w:t xml:space="preserve"> · </w:t>
    </w:r>
    <w:r w:rsidR="000E310D" w:rsidRPr="000E310D">
      <w:rPr>
        <w:rFonts w:ascii="Avenir Next LT Pro Light" w:hAnsi="Avenir Next LT Pro Light"/>
        <w:caps/>
        <w:spacing w:val="40"/>
        <w:sz w:val="18"/>
        <w:szCs w:val="18"/>
      </w:rPr>
      <w:t>MÁQUINAS DE TURING</w:t>
    </w:r>
  </w:p>
  <w:p w14:paraId="60F37770" w14:textId="77777777" w:rsidR="00AE17AE" w:rsidRDefault="008E4108" w:rsidP="008E4108">
    <w:pPr>
      <w:pStyle w:val="Encabezado"/>
      <w:tabs>
        <w:tab w:val="clear" w:pos="4252"/>
        <w:tab w:val="clear" w:pos="8504"/>
        <w:tab w:val="left" w:pos="3180"/>
      </w:tabs>
      <w:ind w:left="-1418"/>
      <w:rPr>
        <w:rFonts w:ascii="Avenir Next LT Pro Light" w:hAnsi="Avenir Next LT Pro Light"/>
      </w:rPr>
    </w:pP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  <w:r>
      <w:rPr>
        <w:rFonts w:ascii="Avenir Next LT Pro Light" w:hAnsi="Avenir Next LT Pro Ligh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30FE" w14:textId="77777777" w:rsidR="000E310D" w:rsidRDefault="000E310D" w:rsidP="00F776E0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</w:p>
  <w:p w14:paraId="518F97C6" w14:textId="7C529E2D" w:rsidR="00F17620" w:rsidRPr="00F776E0" w:rsidRDefault="00384C1F" w:rsidP="00F776E0">
    <w:pPr>
      <w:pStyle w:val="Encabezado"/>
      <w:tabs>
        <w:tab w:val="clear" w:pos="4252"/>
        <w:tab w:val="clear" w:pos="8504"/>
        <w:tab w:val="left" w:pos="2662"/>
        <w:tab w:val="left" w:pos="5274"/>
      </w:tabs>
      <w:ind w:left="-1418" w:right="-992"/>
      <w:rPr>
        <w:rFonts w:ascii="Avenir Next LT Pro Light" w:hAnsi="Avenir Next LT Pro Light"/>
        <w:b/>
        <w:bCs/>
        <w:sz w:val="28"/>
        <w:szCs w:val="28"/>
      </w:rPr>
    </w:pPr>
    <w:r>
      <w:rPr>
        <w:rFonts w:ascii="Avenir Next LT Pro Light" w:hAnsi="Avenir Next LT Pro Light"/>
        <w:b/>
        <w:bCs/>
        <w:sz w:val="28"/>
        <w:szCs w:val="28"/>
      </w:rPr>
      <w:tab/>
    </w:r>
    <w:r>
      <w:rPr>
        <w:rFonts w:ascii="Avenir Next LT Pro Light" w:hAnsi="Avenir Next LT Pro Light"/>
        <w:b/>
        <w:bCs/>
        <w:sz w:val="28"/>
        <w:szCs w:val="28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  <w:r w:rsidR="00F17620">
      <w:rPr>
        <w:rFonts w:ascii="Avenir Next LT Pro Light" w:hAnsi="Avenir Next LT Pro Ligh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1D6A"/>
    <w:multiLevelType w:val="multilevel"/>
    <w:tmpl w:val="6020226C"/>
    <w:lvl w:ilvl="0">
      <w:numFmt w:val="decimal"/>
      <w:lvlText w:val="%1.0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44" w:hanging="2520"/>
      </w:pPr>
      <w:rPr>
        <w:rFonts w:hint="default"/>
      </w:rPr>
    </w:lvl>
  </w:abstractNum>
  <w:abstractNum w:abstractNumId="1" w15:restartNumberingAfterBreak="0">
    <w:nsid w:val="435141BF"/>
    <w:multiLevelType w:val="multilevel"/>
    <w:tmpl w:val="FE442E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6201B46"/>
    <w:multiLevelType w:val="multilevel"/>
    <w:tmpl w:val="2B723522"/>
    <w:lvl w:ilvl="0"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5470255"/>
    <w:multiLevelType w:val="hybridMultilevel"/>
    <w:tmpl w:val="1AF80FD0"/>
    <w:lvl w:ilvl="0" w:tplc="1FF4260E">
      <w:start w:val="1"/>
      <w:numFmt w:val="decimal"/>
      <w:pStyle w:val="Apartado"/>
      <w:lvlText w:val="%1."/>
      <w:lvlJc w:val="left"/>
      <w:pPr>
        <w:ind w:left="927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0D"/>
    <w:rsid w:val="00010CC6"/>
    <w:rsid w:val="00011D67"/>
    <w:rsid w:val="000B48F0"/>
    <w:rsid w:val="000E310D"/>
    <w:rsid w:val="000E3B0C"/>
    <w:rsid w:val="00116281"/>
    <w:rsid w:val="001229F9"/>
    <w:rsid w:val="00133B50"/>
    <w:rsid w:val="00140A4D"/>
    <w:rsid w:val="0016487F"/>
    <w:rsid w:val="001D0DEF"/>
    <w:rsid w:val="001F506D"/>
    <w:rsid w:val="002373C7"/>
    <w:rsid w:val="00295BE0"/>
    <w:rsid w:val="002A0B85"/>
    <w:rsid w:val="00301FE0"/>
    <w:rsid w:val="003134A4"/>
    <w:rsid w:val="00316A3E"/>
    <w:rsid w:val="003516CA"/>
    <w:rsid w:val="00384C1F"/>
    <w:rsid w:val="003D49EC"/>
    <w:rsid w:val="003E0CAA"/>
    <w:rsid w:val="00417879"/>
    <w:rsid w:val="0042498B"/>
    <w:rsid w:val="00487175"/>
    <w:rsid w:val="0049398A"/>
    <w:rsid w:val="00527F36"/>
    <w:rsid w:val="005A28C0"/>
    <w:rsid w:val="005D11BD"/>
    <w:rsid w:val="005E12E6"/>
    <w:rsid w:val="00622E13"/>
    <w:rsid w:val="00625394"/>
    <w:rsid w:val="00650E1E"/>
    <w:rsid w:val="006714D2"/>
    <w:rsid w:val="006735B5"/>
    <w:rsid w:val="006C0528"/>
    <w:rsid w:val="00767073"/>
    <w:rsid w:val="007837D3"/>
    <w:rsid w:val="00794E1A"/>
    <w:rsid w:val="007C47AA"/>
    <w:rsid w:val="00803DB0"/>
    <w:rsid w:val="008210E4"/>
    <w:rsid w:val="0082490D"/>
    <w:rsid w:val="008330DE"/>
    <w:rsid w:val="0084360C"/>
    <w:rsid w:val="00854F33"/>
    <w:rsid w:val="00890588"/>
    <w:rsid w:val="00891B47"/>
    <w:rsid w:val="00893EF3"/>
    <w:rsid w:val="008A6FDD"/>
    <w:rsid w:val="008D064A"/>
    <w:rsid w:val="008E4108"/>
    <w:rsid w:val="00927AD1"/>
    <w:rsid w:val="00933DE0"/>
    <w:rsid w:val="009618AB"/>
    <w:rsid w:val="0099169D"/>
    <w:rsid w:val="009D5E38"/>
    <w:rsid w:val="00A021ED"/>
    <w:rsid w:val="00A60E1C"/>
    <w:rsid w:val="00A62109"/>
    <w:rsid w:val="00AA7655"/>
    <w:rsid w:val="00AE17AE"/>
    <w:rsid w:val="00AF4D12"/>
    <w:rsid w:val="00B44DF4"/>
    <w:rsid w:val="00BA03F4"/>
    <w:rsid w:val="00BD3BD1"/>
    <w:rsid w:val="00BE4B72"/>
    <w:rsid w:val="00C27171"/>
    <w:rsid w:val="00C7270D"/>
    <w:rsid w:val="00C72B7F"/>
    <w:rsid w:val="00C86B7A"/>
    <w:rsid w:val="00CC5C73"/>
    <w:rsid w:val="00D15709"/>
    <w:rsid w:val="00D324B0"/>
    <w:rsid w:val="00D4220B"/>
    <w:rsid w:val="00DA342F"/>
    <w:rsid w:val="00DD1983"/>
    <w:rsid w:val="00E060E8"/>
    <w:rsid w:val="00EC37D9"/>
    <w:rsid w:val="00EF0624"/>
    <w:rsid w:val="00F00163"/>
    <w:rsid w:val="00F03EA6"/>
    <w:rsid w:val="00F17620"/>
    <w:rsid w:val="00F27E08"/>
    <w:rsid w:val="00F776E0"/>
    <w:rsid w:val="00F91DAA"/>
    <w:rsid w:val="00FE4422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42D15"/>
  <w15:chartTrackingRefBased/>
  <w15:docId w15:val="{87F6754E-0C1F-4477-865F-8520DAE1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38"/>
  </w:style>
  <w:style w:type="paragraph" w:styleId="Ttulo1">
    <w:name w:val="heading 1"/>
    <w:basedOn w:val="Normal"/>
    <w:next w:val="Normal"/>
    <w:link w:val="Ttulo1Car"/>
    <w:uiPriority w:val="9"/>
    <w:qFormat/>
    <w:rsid w:val="000E310D"/>
    <w:pPr>
      <w:keepNext/>
      <w:keepLines/>
      <w:spacing w:before="240" w:after="0"/>
      <w:jc w:val="center"/>
      <w:outlineLvl w:val="0"/>
    </w:pPr>
    <w:rPr>
      <w:rFonts w:ascii="Avenir Next LT Pro" w:eastAsiaTheme="majorEastAsia" w:hAnsi="Avenir Next LT Pro" w:cstheme="majorBidi"/>
      <w:color w:val="404040" w:themeColor="text1" w:themeTint="BF"/>
      <w:spacing w:val="3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10D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595959" w:themeColor="text1" w:themeTint="A6"/>
      <w:spacing w:val="24"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0528"/>
    <w:pPr>
      <w:outlineLvl w:val="2"/>
    </w:pPr>
    <w:rPr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270D"/>
    <w:pPr>
      <w:keepNext/>
      <w:keepLines/>
      <w:spacing w:before="40" w:after="0"/>
      <w:jc w:val="center"/>
      <w:outlineLvl w:val="3"/>
    </w:pPr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paragraph" w:styleId="Ttulo5">
    <w:name w:val="heading 5"/>
    <w:aliases w:val="Titulo Tabla Contenido"/>
    <w:next w:val="Normal"/>
    <w:link w:val="Ttulo5Car"/>
    <w:uiPriority w:val="9"/>
    <w:unhideWhenUsed/>
    <w:qFormat/>
    <w:rsid w:val="00BE4B72"/>
    <w:pPr>
      <w:jc w:val="center"/>
      <w:outlineLvl w:val="4"/>
    </w:pPr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EF"/>
  </w:style>
  <w:style w:type="paragraph" w:styleId="Piedepgina">
    <w:name w:val="footer"/>
    <w:basedOn w:val="Normal"/>
    <w:link w:val="PiedepginaCar"/>
    <w:uiPriority w:val="99"/>
    <w:unhideWhenUsed/>
    <w:rsid w:val="001D0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EF"/>
  </w:style>
  <w:style w:type="character" w:styleId="Textodelmarcadordeposicin">
    <w:name w:val="Placeholder Text"/>
    <w:basedOn w:val="Fuentedeprrafopredeter"/>
    <w:uiPriority w:val="99"/>
    <w:semiHidden/>
    <w:rsid w:val="008E410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4220B"/>
    <w:pPr>
      <w:spacing w:after="0" w:line="240" w:lineRule="auto"/>
      <w:contextualSpacing/>
    </w:pPr>
    <w:rPr>
      <w:rFonts w:ascii="Avenir Next LT Pro Light" w:eastAsiaTheme="majorEastAsia" w:hAnsi="Avenir Next LT Pro Light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20B"/>
    <w:rPr>
      <w:rFonts w:ascii="Avenir Next LT Pro Light" w:eastAsiaTheme="majorEastAsia" w:hAnsi="Avenir Next LT Pro Light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E310D"/>
    <w:rPr>
      <w:rFonts w:ascii="Avenir Next LT Pro" w:eastAsiaTheme="majorEastAsia" w:hAnsi="Avenir Next LT Pro" w:cstheme="majorBidi"/>
      <w:color w:val="404040" w:themeColor="text1" w:themeTint="BF"/>
      <w:spacing w:val="30"/>
      <w:sz w:val="36"/>
      <w:szCs w:val="36"/>
    </w:rPr>
  </w:style>
  <w:style w:type="paragraph" w:styleId="Cita">
    <w:name w:val="Quote"/>
    <w:basedOn w:val="Normal"/>
    <w:next w:val="Normal"/>
    <w:link w:val="CitaCar"/>
    <w:uiPriority w:val="29"/>
    <w:qFormat/>
    <w:rsid w:val="00D422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20B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D4220B"/>
    <w:rPr>
      <w:b/>
      <w:bCs/>
    </w:rPr>
  </w:style>
  <w:style w:type="paragraph" w:styleId="Sinespaciado">
    <w:name w:val="No Spacing"/>
    <w:uiPriority w:val="1"/>
    <w:qFormat/>
    <w:rsid w:val="00D4220B"/>
    <w:pPr>
      <w:spacing w:after="0" w:line="240" w:lineRule="auto"/>
    </w:pPr>
  </w:style>
  <w:style w:type="paragraph" w:styleId="Subttulo">
    <w:name w:val="Subtitle"/>
    <w:aliases w:val="Titulo del informe"/>
    <w:basedOn w:val="Normal"/>
    <w:next w:val="Normal"/>
    <w:link w:val="SubttuloCar"/>
    <w:uiPriority w:val="11"/>
    <w:qFormat/>
    <w:rsid w:val="006735B5"/>
    <w:pPr>
      <w:numPr>
        <w:ilvl w:val="1"/>
      </w:numPr>
    </w:pPr>
    <w:rPr>
      <w:rFonts w:ascii="Avenir Next LT Pro Light" w:eastAsiaTheme="minorEastAsia" w:hAnsi="Avenir Next LT Pro Light"/>
      <w:color w:val="404040" w:themeColor="text1" w:themeTint="BF"/>
      <w:spacing w:val="15"/>
      <w:sz w:val="40"/>
      <w:szCs w:val="24"/>
    </w:rPr>
  </w:style>
  <w:style w:type="character" w:customStyle="1" w:styleId="SubttuloCar">
    <w:name w:val="Subtítulo Car"/>
    <w:aliases w:val="Titulo del informe Car"/>
    <w:basedOn w:val="Fuentedeprrafopredeter"/>
    <w:link w:val="Subttulo"/>
    <w:uiPriority w:val="11"/>
    <w:rsid w:val="006735B5"/>
    <w:rPr>
      <w:rFonts w:ascii="Avenir Next LT Pro Light" w:eastAsiaTheme="minorEastAsia" w:hAnsi="Avenir Next LT Pro Light"/>
      <w:color w:val="404040" w:themeColor="text1" w:themeTint="BF"/>
      <w:spacing w:val="15"/>
      <w:sz w:val="40"/>
      <w:szCs w:val="24"/>
    </w:rPr>
  </w:style>
  <w:style w:type="paragraph" w:customStyle="1" w:styleId="Enunciado">
    <w:name w:val="Enunciado"/>
    <w:basedOn w:val="Cita"/>
    <w:link w:val="EnunciadoCar"/>
    <w:qFormat/>
    <w:rsid w:val="00803DB0"/>
    <w:pPr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0E310D"/>
    <w:rPr>
      <w:rFonts w:ascii="Avenir Next LT Pro" w:eastAsiaTheme="majorEastAsia" w:hAnsi="Avenir Next LT Pro" w:cstheme="majorBidi"/>
      <w:color w:val="595959" w:themeColor="text1" w:themeTint="A6"/>
      <w:spacing w:val="24"/>
      <w:sz w:val="28"/>
      <w:szCs w:val="28"/>
    </w:rPr>
  </w:style>
  <w:style w:type="character" w:customStyle="1" w:styleId="EnunciadoCar">
    <w:name w:val="Enunciado Car"/>
    <w:basedOn w:val="CitaCar"/>
    <w:link w:val="Enunciado"/>
    <w:rsid w:val="00803DB0"/>
    <w:rPr>
      <w:i/>
      <w:iCs/>
      <w:color w:val="404040" w:themeColor="text1" w:themeTint="BF"/>
    </w:rPr>
  </w:style>
  <w:style w:type="paragraph" w:customStyle="1" w:styleId="Apartado">
    <w:name w:val="Apartado"/>
    <w:basedOn w:val="Enunciado"/>
    <w:next w:val="Normal"/>
    <w:link w:val="ApartadoCar"/>
    <w:qFormat/>
    <w:rsid w:val="00A021ED"/>
    <w:pPr>
      <w:numPr>
        <w:numId w:val="1"/>
      </w:numPr>
      <w:ind w:right="-283"/>
    </w:pPr>
    <w:rPr>
      <w:rFonts w:ascii="Avenir Next LT Pro" w:eastAsiaTheme="majorEastAsia" w:hAnsi="Avenir Next LT Pro" w:cstheme="majorBidi"/>
      <w:i w:val="0"/>
      <w:iCs w:val="0"/>
      <w:spacing w:val="30"/>
      <w:sz w:val="24"/>
      <w:szCs w:val="28"/>
      <w:u w:val="single" w:color="7F7F7F" w:themeColor="text1" w:themeTint="80"/>
    </w:rPr>
  </w:style>
  <w:style w:type="character" w:customStyle="1" w:styleId="Ttulo3Car">
    <w:name w:val="Título 3 Car"/>
    <w:basedOn w:val="Fuentedeprrafopredeter"/>
    <w:link w:val="Ttulo3"/>
    <w:uiPriority w:val="9"/>
    <w:rsid w:val="006C0528"/>
    <w:rPr>
      <w:rFonts w:ascii="Avenir Next LT Pro" w:eastAsiaTheme="majorEastAsia" w:hAnsi="Avenir Next LT Pro" w:cstheme="majorBidi"/>
      <w:color w:val="595959" w:themeColor="text1" w:themeTint="A6"/>
      <w:spacing w:val="20"/>
      <w:sz w:val="24"/>
      <w:szCs w:val="24"/>
      <w:u w:val="single" w:color="7F7F7F" w:themeColor="text1" w:themeTint="80"/>
    </w:rPr>
  </w:style>
  <w:style w:type="character" w:customStyle="1" w:styleId="ApartadoCar">
    <w:name w:val="Apartado Car"/>
    <w:basedOn w:val="Ttulo2Car"/>
    <w:link w:val="Apartado"/>
    <w:rsid w:val="00A021ED"/>
    <w:rPr>
      <w:rFonts w:ascii="Avenir Next LT Pro" w:eastAsiaTheme="majorEastAsia" w:hAnsi="Avenir Next LT Pro" w:cstheme="majorBidi"/>
      <w:color w:val="404040" w:themeColor="text1" w:themeTint="BF"/>
      <w:spacing w:val="30"/>
      <w:sz w:val="24"/>
      <w:szCs w:val="28"/>
      <w:u w:val="single" w:color="7F7F7F" w:themeColor="text1" w:themeTint="80"/>
    </w:rPr>
  </w:style>
  <w:style w:type="paragraph" w:styleId="TDC1">
    <w:name w:val="toc 1"/>
    <w:basedOn w:val="Normal"/>
    <w:next w:val="Normal"/>
    <w:autoRedefine/>
    <w:uiPriority w:val="39"/>
    <w:unhideWhenUsed/>
    <w:rsid w:val="00DA342F"/>
    <w:pPr>
      <w:spacing w:before="360" w:after="0"/>
    </w:pPr>
    <w:rPr>
      <w:rFonts w:ascii="Avenir Next LT Pro" w:hAnsi="Avenir Next LT Pro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A342F"/>
    <w:pPr>
      <w:spacing w:before="240" w:after="0"/>
      <w:ind w:left="708"/>
    </w:pPr>
    <w:rPr>
      <w:rFonts w:ascii="Avenir Next LT Pro" w:hAnsi="Avenir Next LT Pro"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A342F"/>
    <w:pPr>
      <w:spacing w:after="0"/>
      <w:ind w:left="1416"/>
    </w:pPr>
    <w:rPr>
      <w:rFonts w:ascii="Avenir Next LT Pro Light" w:hAnsi="Avenir Next LT Pro Light" w:cstheme="minorHAnsi"/>
      <w:b/>
      <w:color w:val="262626" w:themeColor="text1" w:themeTint="D9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A342F"/>
    <w:pPr>
      <w:spacing w:after="0"/>
      <w:ind w:left="2124"/>
    </w:pPr>
    <w:rPr>
      <w:rFonts w:ascii="Avenir Next LT Pro Light" w:hAnsi="Avenir Next LT Pro Light" w:cstheme="minorHAnsi"/>
      <w:sz w:val="18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0E1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0E1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0E1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0E1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0E1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50E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03EA6"/>
    <w:pPr>
      <w:outlineLvl w:val="9"/>
    </w:pPr>
    <w:rPr>
      <w:rFonts w:asciiTheme="majorHAnsi" w:hAnsiTheme="majorHAnsi"/>
      <w:color w:val="2F5496" w:themeColor="accent1" w:themeShade="BF"/>
      <w:spacing w:val="0"/>
      <w:sz w:val="32"/>
      <w:szCs w:val="3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7270D"/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character" w:customStyle="1" w:styleId="Ttulo5Car">
    <w:name w:val="Título 5 Car"/>
    <w:aliases w:val="Titulo Tabla Contenido Car"/>
    <w:basedOn w:val="Fuentedeprrafopredeter"/>
    <w:link w:val="Ttulo5"/>
    <w:uiPriority w:val="9"/>
    <w:rsid w:val="00BE4B72"/>
    <w:rPr>
      <w:rFonts w:ascii="Avenir Next LT Pro" w:eastAsiaTheme="majorEastAsia" w:hAnsi="Avenir Next LT Pro" w:cstheme="majorBidi"/>
      <w:color w:val="404040" w:themeColor="text1" w:themeTint="BF"/>
      <w:sz w:val="32"/>
      <w:szCs w:val="3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D19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Plantillas%20personalizadas%20de%20Office\Informe%20Hugo%20Rome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22D51BD29BAC4692966268B292EB33" ma:contentTypeVersion="2" ma:contentTypeDescription="Crear nuevo documento." ma:contentTypeScope="" ma:versionID="b9f877cb03ce1267fa2a16cef103a17c">
  <xsd:schema xmlns:xsd="http://www.w3.org/2001/XMLSchema" xmlns:xs="http://www.w3.org/2001/XMLSchema" xmlns:p="http://schemas.microsoft.com/office/2006/metadata/properties" xmlns:ns3="f0ebbe0d-631c-4411-829d-33310968f231" targetNamespace="http://schemas.microsoft.com/office/2006/metadata/properties" ma:root="true" ma:fieldsID="2969ff359ba0ac6fb5d1659de427329b" ns3:_="">
    <xsd:import namespace="f0ebbe0d-631c-4411-829d-33310968f2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be0d-631c-4411-829d-33310968f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E8861-012A-4ED9-8B5B-B1DB6DFD67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3F5C66-4640-41EF-A7C5-82DEDCD7C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146D83-7BC6-4E52-A58F-A33D3E882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bbe0d-631c-4411-829d-33310968f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3618293-8709-46DE-86E7-DEBFFAAF19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Hugo Romero.dotx</Template>
  <TotalTime>781</TotalTime>
  <Pages>3</Pages>
  <Words>91</Words>
  <Characters>425</Characters>
  <Application>Microsoft Office Word</Application>
  <DocSecurity>0</DocSecurity>
  <Lines>70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2rome</dc:creator>
  <cp:keywords/>
  <dc:description/>
  <cp:lastModifiedBy>Hugo Romero Rico</cp:lastModifiedBy>
  <cp:revision>3</cp:revision>
  <dcterms:created xsi:type="dcterms:W3CDTF">2021-04-21T12:27:00Z</dcterms:created>
  <dcterms:modified xsi:type="dcterms:W3CDTF">2021-04-22T09:26:00Z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0x0101005C22D51BD29BAC4692966268B292EB33</vt:lpwstr>
  </property>
</Properties>
</file>